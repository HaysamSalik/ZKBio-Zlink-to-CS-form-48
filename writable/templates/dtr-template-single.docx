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9627" w14:textId="39B6B2E8" w:rsidR="00C861C1" w:rsidRDefault="00C861C1">
      <w:pPr>
        <w:pStyle w:val="Heading2"/>
      </w:pPr>
      <w:r>
        <w:t>Civil Service Form No. 48</w:t>
      </w:r>
    </w:p>
    <w:p w14:paraId="201E58C5" w14:textId="77777777" w:rsidR="00C861C1" w:rsidRDefault="00C861C1">
      <w:pPr>
        <w:pStyle w:val="Heading3"/>
        <w:rPr>
          <w:sz w:val="24"/>
        </w:rPr>
      </w:pPr>
      <w:r>
        <w:rPr>
          <w:sz w:val="24"/>
        </w:rPr>
        <w:t>DAILY TIME RECORD</w:t>
      </w:r>
    </w:p>
    <w:p w14:paraId="4740481F" w14:textId="77777777" w:rsidR="00C861C1" w:rsidRDefault="00C861C1">
      <w:pPr>
        <w:jc w:val="center"/>
        <w:rPr>
          <w:sz w:val="16"/>
        </w:rPr>
      </w:pPr>
      <w:r>
        <w:rPr>
          <w:sz w:val="16"/>
        </w:rPr>
        <w:t>-----o0o-----</w:t>
      </w:r>
    </w:p>
    <w:p w14:paraId="081B9CD7" w14:textId="77777777" w:rsidR="00C861C1" w:rsidRDefault="00C86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48A04744" w14:textId="77777777"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C93D6" w14:textId="3C37FA20" w:rsidR="00C861C1" w:rsidRDefault="00821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${NAME1}</w:t>
            </w:r>
          </w:p>
        </w:tc>
      </w:tr>
    </w:tbl>
    <w:p w14:paraId="47DAE354" w14:textId="77777777" w:rsidR="00C861C1" w:rsidRDefault="00C861C1">
      <w:pPr>
        <w:jc w:val="center"/>
        <w:rPr>
          <w:sz w:val="16"/>
        </w:rPr>
      </w:pPr>
      <w:r>
        <w:rPr>
          <w:sz w:val="16"/>
        </w:rPr>
        <w:t xml:space="preserve"> (Name)</w:t>
      </w:r>
    </w:p>
    <w:p w14:paraId="334FEF60" w14:textId="77777777" w:rsidR="00C861C1" w:rsidRDefault="00C861C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329"/>
        <w:gridCol w:w="1230"/>
        <w:gridCol w:w="1347"/>
      </w:tblGrid>
      <w:tr w:rsidR="00945988" w14:paraId="29D3EF3E" w14:textId="77777777" w:rsidTr="00B60ED9"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14:paraId="1C9EF1E5" w14:textId="77777777" w:rsidR="00945988" w:rsidRDefault="00945988">
            <w:pPr>
              <w:pStyle w:val="Heading2"/>
            </w:pPr>
            <w:r>
              <w:t xml:space="preserve">For the month of </w:t>
            </w:r>
          </w:p>
        </w:tc>
        <w:tc>
          <w:tcPr>
            <w:tcW w:w="2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FD17A" w14:textId="30EA8292" w:rsidR="00945988" w:rsidRDefault="00242653" w:rsidP="00945988">
            <w:pPr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${MONTH}</w:t>
            </w:r>
          </w:p>
        </w:tc>
      </w:tr>
      <w:tr w:rsidR="00C861C1" w14:paraId="6287CAFA" w14:textId="77777777" w:rsidTr="00945988">
        <w:trPr>
          <w:cantSplit/>
        </w:trPr>
        <w:tc>
          <w:tcPr>
            <w:tcW w:w="18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E0A9" w14:textId="77777777" w:rsidR="00C861C1" w:rsidRDefault="00C861C1">
            <w:pPr>
              <w:spacing w:before="40"/>
              <w:jc w:val="cent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Official hours for arrival and departure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7F083A4" w14:textId="77777777" w:rsidR="00C861C1" w:rsidRDefault="00C861C1">
            <w:pPr>
              <w:pStyle w:val="Heading1"/>
              <w:spacing w:before="40"/>
            </w:pPr>
            <w:r>
              <w:t>Regular days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1906" w14:textId="77777777" w:rsidR="00C861C1" w:rsidRDefault="00C861C1">
            <w:pPr>
              <w:spacing w:before="40"/>
              <w:rPr>
                <w:i/>
                <w:iCs/>
                <w:sz w:val="16"/>
              </w:rPr>
            </w:pPr>
          </w:p>
        </w:tc>
      </w:tr>
      <w:tr w:rsidR="00C861C1" w14:paraId="5ADD7F55" w14:textId="77777777" w:rsidTr="00945988">
        <w:trPr>
          <w:cantSplit/>
        </w:trPr>
        <w:tc>
          <w:tcPr>
            <w:tcW w:w="18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82C3D2" w14:textId="77777777" w:rsidR="00C861C1" w:rsidRDefault="00C861C1">
            <w:pPr>
              <w:rPr>
                <w:i/>
                <w:iCs/>
                <w:sz w:val="16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99F1173" w14:textId="77777777" w:rsidR="00C861C1" w:rsidRDefault="00C861C1">
            <w:pPr>
              <w:pStyle w:val="Heading1"/>
            </w:pPr>
            <w:r>
              <w:t>Saturdays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D5186" w14:textId="77777777" w:rsidR="00C861C1" w:rsidRDefault="00C861C1">
            <w:pPr>
              <w:rPr>
                <w:i/>
                <w:iCs/>
                <w:sz w:val="16"/>
              </w:rPr>
            </w:pPr>
          </w:p>
        </w:tc>
      </w:tr>
    </w:tbl>
    <w:p w14:paraId="7E6AD13E" w14:textId="77777777" w:rsidR="00C861C1" w:rsidRDefault="00C861C1">
      <w:pPr>
        <w:rPr>
          <w:sz w:val="16"/>
        </w:rPr>
      </w:pPr>
    </w:p>
    <w:tbl>
      <w:tblPr>
        <w:tblW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630"/>
        <w:gridCol w:w="630"/>
      </w:tblGrid>
      <w:tr w:rsidR="00C861C1" w14:paraId="070B150D" w14:textId="77777777" w:rsidTr="00BC6DDB">
        <w:trPr>
          <w:cantSplit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14:paraId="62EA30E8" w14:textId="77777777" w:rsidR="00C861C1" w:rsidRDefault="00C861C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D631803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D9CFBDC" w14:textId="77777777" w:rsidR="00C861C1" w:rsidRDefault="00C861C1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P.M.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1FC8" w14:textId="77777777" w:rsidR="00C861C1" w:rsidRDefault="00C861C1">
            <w:pPr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Undertime</w:t>
            </w:r>
          </w:p>
        </w:tc>
      </w:tr>
      <w:tr w:rsidR="00C861C1" w14:paraId="0B61BD40" w14:textId="77777777" w:rsidTr="00AF119C">
        <w:trPr>
          <w:cantSplit/>
          <w:trHeight w:val="283"/>
        </w:trPr>
        <w:tc>
          <w:tcPr>
            <w:tcW w:w="46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333B95" w14:textId="77777777" w:rsidR="00C861C1" w:rsidRDefault="00C861C1">
            <w:pPr>
              <w:jc w:val="center"/>
              <w:rPr>
                <w:rFonts w:cs="Arial"/>
                <w:b/>
                <w:bCs/>
                <w:sz w:val="14"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81B53E" w14:textId="77777777" w:rsidR="00C861C1" w:rsidRPr="00AF119C" w:rsidRDefault="00C861C1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2FDDD" w14:textId="3B706DC0" w:rsidR="00C861C1" w:rsidRPr="00AF119C" w:rsidRDefault="00083774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A1E852" w14:textId="77777777" w:rsidR="00C861C1" w:rsidRPr="00AF119C" w:rsidRDefault="00C861C1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5A4DE2" w14:textId="630A74B6" w:rsidR="00C861C1" w:rsidRPr="00AF119C" w:rsidRDefault="00EB1627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Departure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66AA481" w14:textId="77777777" w:rsidR="00C861C1" w:rsidRPr="00AF119C" w:rsidRDefault="00C861C1" w:rsidP="00BC6DDB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Hours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435B4B1" w14:textId="232C5737" w:rsidR="00C861C1" w:rsidRPr="00AF119C" w:rsidRDefault="00C861C1" w:rsidP="00BC6DDB">
            <w:pPr>
              <w:jc w:val="center"/>
              <w:rPr>
                <w:rFonts w:cs="Arial"/>
                <w:b/>
                <w:bCs/>
                <w:sz w:val="10"/>
                <w:szCs w:val="10"/>
              </w:rPr>
            </w:pPr>
            <w:r w:rsidRPr="00AF119C">
              <w:rPr>
                <w:rFonts w:cs="Arial"/>
                <w:b/>
                <w:bCs/>
                <w:sz w:val="10"/>
                <w:szCs w:val="10"/>
              </w:rPr>
              <w:t>Minutes</w:t>
            </w:r>
          </w:p>
        </w:tc>
      </w:tr>
      <w:tr w:rsidR="003F4463" w14:paraId="5F26E9AA" w14:textId="77777777" w:rsidTr="00C374B6">
        <w:trPr>
          <w:trHeight w:val="207"/>
        </w:trPr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</w:tcPr>
          <w:p w14:paraId="3FA5F6A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F41332" w14:textId="08F17C47" w:rsidR="00C374B6" w:rsidRPr="0074540D" w:rsidRDefault="0074540D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${1A}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915DA7" w14:textId="1DAB31E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${1B}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C28624" w14:textId="57841BE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${1C}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A0EEF1" w14:textId="3665491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${1D}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FB618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A3B6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B4F4028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2DEFE8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D6ED09" w14:textId="74F7321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05F71" w14:textId="4BA6E56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6A3E8D" w14:textId="022F9CD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EE9285" w14:textId="66B2A34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77D65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712F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B42CD7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A5D21B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1E41605" w14:textId="4A48E5E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62D86CD" w14:textId="5CBB82D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9916CD" w14:textId="77A11D8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B0C9661" w14:textId="6E2F52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F1F44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46CE8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334FA0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CD0DEC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FFCAC5" w14:textId="69A7E6F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712A3D0" w14:textId="209898C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231789" w14:textId="7AF7999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A4ACCB7" w14:textId="28718C8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9C82B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E7D9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2290D7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12688EC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3B010C" w14:textId="69557A9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A41A81" w14:textId="1929D6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9984FA" w14:textId="07CB3D7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88F5AEA" w14:textId="2729DA3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9FA9B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3F6C4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6F6A440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BF5B6B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6F5E54" w14:textId="0F4C9DF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78290CF" w14:textId="750836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6FA3C4C" w14:textId="1B011C4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8E82D6A" w14:textId="0BA50D0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23145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D16AA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BEB025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F07FB92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4B0573" w14:textId="0953EB0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91CFEE6" w14:textId="57146C0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6B633F" w14:textId="14A7804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ACB2961" w14:textId="55F297D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FF184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530B7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DF7555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1C562A0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65759C" w14:textId="736C92D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B5DA135" w14:textId="4580AA7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1FE6FA8" w14:textId="78F1EB0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0E4E2F" w14:textId="56B8176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A25D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EB390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1123D4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491293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E6270C" w14:textId="274ACC8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B74E714" w14:textId="7419AA3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ED1BD84" w14:textId="73D167D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601CDD" w14:textId="6F67A84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00EB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80964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4088C8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3C5563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48A1171" w14:textId="7B9613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FCBE721" w14:textId="17A314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6EB6FB" w14:textId="4388B0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E6E746E" w14:textId="76AEC8E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5711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810E2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F49D09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7036D15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97CA342" w14:textId="4781182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8FF2B8" w14:textId="6660332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5F4B38" w14:textId="6DF501F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0D57D09" w14:textId="2A5D8F4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2A860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3B60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CE7A8AF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DD4F87B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E4D5607" w14:textId="3E89456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7EA5874" w14:textId="1397A03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505B8A" w14:textId="6B58729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D4B1A5" w14:textId="624F209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FF22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EA0C5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D9C9A66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E3F4E4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AB4B85" w14:textId="333825B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F7CF099" w14:textId="3AE9015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72222" w14:textId="3B30BE0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53244" w14:textId="10A118D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6323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716E2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74F01B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BDC2408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5F0CBE" w14:textId="0C0C624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4789397" w14:textId="17E45CE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0C2D509" w14:textId="57F7152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737132" w14:textId="0F43CD59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A441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3C1D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C6DEF59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D02537A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49426A" w14:textId="52242F5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E85C735" w14:textId="2ECC4FD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3808E7" w14:textId="3CF2F6E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BA7F27" w14:textId="37299AD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ACD0F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D9466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612C85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308409B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4749567" w14:textId="5138F0C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79482E9" w14:textId="6F201A6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6EED1A" w14:textId="4FF7845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58ACAB9" w14:textId="5226C75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8FF19A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464F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D2F327A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99BFB83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00C7E85" w14:textId="1078CEE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A5E9B6B" w14:textId="3DA3160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7D2F50" w14:textId="659CD7D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F8CE8EE" w14:textId="34BADB4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0B64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D5DA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0C1F860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06B0457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366C994" w14:textId="05A6C6B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95009F3" w14:textId="3490CE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9A5C92" w14:textId="4D10617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2DE3274" w14:textId="7F7C12B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27365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1A8B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D1E6232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C62715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A2D0D3" w14:textId="6A214C6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C320DA9" w14:textId="32437B8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42F286" w14:textId="0876F0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5EC843" w14:textId="55E7702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${19D}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5740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1FC06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88D0009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1AA0735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E35D96" w14:textId="1A7D6FB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78A1B75" w14:textId="61E7C82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4C3AC8" w14:textId="560211D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77FE58" w14:textId="2AC5F79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56131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4E6BDE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04632D51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44731AF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49ED4E" w14:textId="5933F7A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1217DF0" w14:textId="13F7858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9274C" w14:textId="2873459D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795508C" w14:textId="07B8F00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3FDEB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4F830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7B4A3F43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BCE3A9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22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AB9018" w14:textId="39B0AD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C3DAB0" w14:textId="19C92B7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A94FFB" w14:textId="6942701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36E12F2" w14:textId="5CDD9DB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D9A1A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C934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2D49164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A69E9F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0C572" w14:textId="4A023C9A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BE3B321" w14:textId="5595FF6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5BD79F" w14:textId="34D2732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36BD869" w14:textId="3CF7D5B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${23D}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5A125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7E06B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B81A875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6FDA8D48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E6AE8D6" w14:textId="52DBB97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6731FF3" w14:textId="7674C81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99D8EB0" w14:textId="0898686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C77AE82" w14:textId="0ACE805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${24D}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E906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5F3AA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2651273F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8287954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25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3C369C6" w14:textId="5267A635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ABDBE1B" w14:textId="792D363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32B7E0" w14:textId="59E8F01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0C4CA58" w14:textId="2F1F09B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${25D}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34DC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B09BC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32FFE2A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125B6D56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E40BA" w14:textId="6D6029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E85FA28" w14:textId="568561E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DAC185" w14:textId="585035B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73F083A" w14:textId="54C45F1C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${26D}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B44C2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975F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2B8AE87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336853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A2A29F" w14:textId="1D16A3B8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345746C" w14:textId="56099BE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A9011BA" w14:textId="18299BA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04D2C7" w14:textId="0C81A6C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${27D}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6FDB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F9AF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16504DB5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420C3EBE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CFE6B9" w14:textId="08937D5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4D33008" w14:textId="49ADF316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E6813D" w14:textId="0F44236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9F8F54C" w14:textId="64E76EC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${28D}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7536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86F3D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33EE3652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21C1C45D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6F2B0" w14:textId="1D3B847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6E907AE" w14:textId="31535F7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4D86B77" w14:textId="440F6EA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D9F7220" w14:textId="1D912C9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${29D}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E9EA74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419CB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4BE3D69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4A6BCC2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30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A43792" w14:textId="0F557C4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F48E65" w14:textId="66835012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2076E91" w14:textId="1F13D727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2297B28" w14:textId="6567AEEF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${30D}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667623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CEF6EF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5EDC494B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7EAD09D1" w14:textId="77777777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5E8D63" w14:textId="5D8CBE3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962EF8B" w14:textId="56A3A093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8CACDE" w14:textId="5731C3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6D0A6C7" w14:textId="55AEF51E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${31D}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9AE9E0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AF817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F4463" w14:paraId="63E8A6AC" w14:textId="77777777" w:rsidTr="00C374B6">
        <w:trPr>
          <w:trHeight w:val="207"/>
        </w:trPr>
        <w:tc>
          <w:tcPr>
            <w:tcW w:w="468" w:type="dxa"/>
            <w:tcBorders>
              <w:right w:val="single" w:sz="12" w:space="0" w:color="auto"/>
            </w:tcBorders>
          </w:tcPr>
          <w:p w14:paraId="5D88E79C" w14:textId="0C969132" w:rsidR="003F4463" w:rsidRDefault="003F4463" w:rsidP="003F4463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33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2A27C2" w14:textId="7B699CA4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${32A}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4442062" w14:textId="5E53FFAB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${32B}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9B2073" w14:textId="2B2B4791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${32C}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E38B53E" w14:textId="33FE6820" w:rsidR="003F4463" w:rsidRPr="0074540D" w:rsidRDefault="003F4463" w:rsidP="00C374B6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74540D">
              <w:rPr>
                <w:rFonts w:cs="Arial"/>
                <w:b/>
                <w:bCs/>
                <w:sz w:val="14"/>
                <w:szCs w:val="14"/>
              </w:rPr>
              <w:t>${32D}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8DE0B8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2BA79" w14:textId="77777777" w:rsidR="003F4463" w:rsidRDefault="003F4463" w:rsidP="003F4463">
            <w:pPr>
              <w:jc w:val="center"/>
              <w:rPr>
                <w:rFonts w:cs="Arial"/>
                <w:sz w:val="18"/>
              </w:rPr>
            </w:pPr>
          </w:p>
        </w:tc>
      </w:tr>
      <w:tr w:rsidR="00361EE1" w14:paraId="4244340D" w14:textId="77777777" w:rsidTr="00BC6DDB">
        <w:trPr>
          <w:cantSplit/>
        </w:trPr>
        <w:tc>
          <w:tcPr>
            <w:tcW w:w="3348" w:type="dxa"/>
            <w:gridSpan w:val="5"/>
            <w:tcBorders>
              <w:right w:val="single" w:sz="12" w:space="0" w:color="auto"/>
            </w:tcBorders>
          </w:tcPr>
          <w:p w14:paraId="43F4B244" w14:textId="77777777" w:rsidR="00361EE1" w:rsidRDefault="00361EE1" w:rsidP="00361EE1">
            <w:pPr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Total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7A363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F3C7C9" w14:textId="77777777" w:rsidR="00361EE1" w:rsidRDefault="00361EE1" w:rsidP="00361EE1">
            <w:pPr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</w:tbl>
    <w:p w14:paraId="4D8D9BE2" w14:textId="77777777" w:rsidR="00C861C1" w:rsidRDefault="00C861C1"/>
    <w:p w14:paraId="4CA1F9AE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 xml:space="preserve">I certify on my honor that the above is a true and correct report of the hours of work </w:t>
      </w:r>
      <w:proofErr w:type="gramStart"/>
      <w:r>
        <w:rPr>
          <w:i/>
          <w:iCs/>
        </w:rPr>
        <w:t>performed,</w:t>
      </w:r>
      <w:proofErr w:type="gramEnd"/>
      <w:r>
        <w:rPr>
          <w:i/>
          <w:iCs/>
        </w:rPr>
        <w:t xml:space="preserve"> record of which was made daily at the time of arrival and departure from office.</w:t>
      </w:r>
    </w:p>
    <w:p w14:paraId="580292AE" w14:textId="77777777" w:rsidR="001343DA" w:rsidRDefault="001343DA">
      <w:pPr>
        <w:pStyle w:val="BodyText"/>
        <w:rPr>
          <w:i/>
          <w:iCs/>
        </w:rPr>
      </w:pPr>
    </w:p>
    <w:p w14:paraId="3076D9A2" w14:textId="77777777" w:rsidR="001343DA" w:rsidRDefault="001343DA">
      <w:pPr>
        <w:pStyle w:val="BodyText"/>
        <w:rPr>
          <w:i/>
          <w:iCs/>
        </w:rPr>
      </w:pPr>
    </w:p>
    <w:p w14:paraId="7CF4541C" w14:textId="77777777" w:rsidR="00C861C1" w:rsidRDefault="00C861C1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27A3326B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4BB673" w14:textId="2B40538F" w:rsidR="00C861C1" w:rsidRPr="00242653" w:rsidRDefault="00821985" w:rsidP="00012065">
            <w:pPr>
              <w:jc w:val="center"/>
              <w:rPr>
                <w:b/>
                <w:bCs/>
                <w:sz w:val="18"/>
                <w:szCs w:val="32"/>
              </w:rPr>
            </w:pPr>
            <w:r w:rsidRPr="00242653">
              <w:rPr>
                <w:b/>
                <w:bCs/>
                <w:sz w:val="18"/>
                <w:szCs w:val="32"/>
              </w:rPr>
              <w:t>${NAME1}</w:t>
            </w:r>
          </w:p>
        </w:tc>
      </w:tr>
    </w:tbl>
    <w:p w14:paraId="3AD20824" w14:textId="77777777" w:rsidR="00C861C1" w:rsidRDefault="00C861C1">
      <w:pPr>
        <w:rPr>
          <w:sz w:val="14"/>
        </w:rPr>
      </w:pPr>
    </w:p>
    <w:p w14:paraId="268F1BAE" w14:textId="77777777" w:rsidR="00C861C1" w:rsidRDefault="00C861C1">
      <w:pPr>
        <w:pStyle w:val="BodyText"/>
        <w:rPr>
          <w:i/>
          <w:iCs/>
        </w:rPr>
      </w:pPr>
      <w:r>
        <w:rPr>
          <w:i/>
          <w:iCs/>
        </w:rPr>
        <w:t>VERIFIED as to the prescribed office hours:</w:t>
      </w:r>
    </w:p>
    <w:p w14:paraId="2AC171CE" w14:textId="77777777" w:rsidR="001343DA" w:rsidRDefault="001343DA">
      <w:pPr>
        <w:pStyle w:val="BodyText"/>
        <w:rPr>
          <w:i/>
          <w:iCs/>
        </w:rPr>
      </w:pPr>
    </w:p>
    <w:p w14:paraId="266E2921" w14:textId="77777777" w:rsidR="001343DA" w:rsidRDefault="001343DA">
      <w:pPr>
        <w:pStyle w:val="BodyText"/>
        <w:rPr>
          <w:i/>
          <w:iCs/>
        </w:rPr>
      </w:pPr>
    </w:p>
    <w:p w14:paraId="5B25AA71" w14:textId="77777777" w:rsidR="00C861C1" w:rsidRDefault="00C861C1">
      <w:pPr>
        <w:rPr>
          <w:sz w:val="14"/>
        </w:rPr>
      </w:pPr>
    </w:p>
    <w:p w14:paraId="4F088EC9" w14:textId="77777777" w:rsidR="00C861C1" w:rsidRDefault="00C861C1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1"/>
      </w:tblGrid>
      <w:tr w:rsidR="00C861C1" w14:paraId="2C7D7035" w14:textId="77777777">
        <w:tc>
          <w:tcPr>
            <w:tcW w:w="46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5A97C7" w14:textId="77777777" w:rsidR="00C861C1" w:rsidRDefault="00C861C1">
            <w:pPr>
              <w:rPr>
                <w:sz w:val="14"/>
              </w:rPr>
            </w:pPr>
          </w:p>
        </w:tc>
      </w:tr>
    </w:tbl>
    <w:p w14:paraId="3E50DDAB" w14:textId="77777777" w:rsidR="00C861C1" w:rsidRDefault="00C861C1">
      <w:pPr>
        <w:rPr>
          <w:sz w:val="14"/>
        </w:rPr>
      </w:pPr>
    </w:p>
    <w:sectPr w:rsidR="00C861C1" w:rsidSect="00FE72FD">
      <w:pgSz w:w="12240" w:h="15840"/>
      <w:pgMar w:top="1152" w:right="1008" w:bottom="1152" w:left="709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D"/>
    <w:rsid w:val="00012065"/>
    <w:rsid w:val="00083774"/>
    <w:rsid w:val="000A35C2"/>
    <w:rsid w:val="000D5D75"/>
    <w:rsid w:val="0013005E"/>
    <w:rsid w:val="001343DA"/>
    <w:rsid w:val="001E46DE"/>
    <w:rsid w:val="0020767D"/>
    <w:rsid w:val="00226785"/>
    <w:rsid w:val="00242653"/>
    <w:rsid w:val="003165E4"/>
    <w:rsid w:val="00323A36"/>
    <w:rsid w:val="00361C9B"/>
    <w:rsid w:val="00361EE1"/>
    <w:rsid w:val="003C6A1A"/>
    <w:rsid w:val="003F4463"/>
    <w:rsid w:val="0040344D"/>
    <w:rsid w:val="004B3559"/>
    <w:rsid w:val="004C26AD"/>
    <w:rsid w:val="004D7B00"/>
    <w:rsid w:val="005977C4"/>
    <w:rsid w:val="0074540D"/>
    <w:rsid w:val="00786D1D"/>
    <w:rsid w:val="007C7743"/>
    <w:rsid w:val="00821985"/>
    <w:rsid w:val="008345C4"/>
    <w:rsid w:val="00877388"/>
    <w:rsid w:val="008C4396"/>
    <w:rsid w:val="00935D3D"/>
    <w:rsid w:val="00945988"/>
    <w:rsid w:val="00964F17"/>
    <w:rsid w:val="00A02E20"/>
    <w:rsid w:val="00A50906"/>
    <w:rsid w:val="00AB41A9"/>
    <w:rsid w:val="00AF119C"/>
    <w:rsid w:val="00B36B0A"/>
    <w:rsid w:val="00BA11E3"/>
    <w:rsid w:val="00BB7E1B"/>
    <w:rsid w:val="00BC6DDB"/>
    <w:rsid w:val="00C374B6"/>
    <w:rsid w:val="00C75760"/>
    <w:rsid w:val="00C861C1"/>
    <w:rsid w:val="00CF3A55"/>
    <w:rsid w:val="00D57F1F"/>
    <w:rsid w:val="00D64702"/>
    <w:rsid w:val="00D807ED"/>
    <w:rsid w:val="00EB1627"/>
    <w:rsid w:val="00EB7D73"/>
    <w:rsid w:val="00ED3468"/>
    <w:rsid w:val="00F517CF"/>
    <w:rsid w:val="00F63508"/>
    <w:rsid w:val="00F95BA8"/>
    <w:rsid w:val="00FA3701"/>
    <w:rsid w:val="00FE21A6"/>
    <w:rsid w:val="00FE6B94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0B819"/>
  <w15:chartTrackingRefBased/>
  <w15:docId w15:val="{0B896150-0712-49FD-907A-8BE36E9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exac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semiHidden/>
    <w:rPr>
      <w:sz w:val="14"/>
    </w:rPr>
  </w:style>
  <w:style w:type="paragraph" w:styleId="Caption">
    <w:name w:val="caption"/>
    <w:basedOn w:val="Normal"/>
    <w:next w:val="Normal"/>
    <w:qFormat/>
    <w:pPr>
      <w:jc w:val="center"/>
    </w:pPr>
    <w:rPr>
      <w:i/>
      <w:iCs/>
      <w:sz w:val="14"/>
    </w:rPr>
  </w:style>
  <w:style w:type="character" w:styleId="PlaceholderText">
    <w:name w:val="Placeholder Text"/>
    <w:basedOn w:val="DefaultParagraphFont"/>
    <w:uiPriority w:val="99"/>
    <w:semiHidden/>
    <w:rsid w:val="004D7B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EJARM\Desktop\CSC%20Form%2048%20Daily%20Time%20Record%20(DTR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 Form 48 Daily Time Record (DTR).dot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dtr-template</vt:lpstr>
    </vt:vector>
  </TitlesOfParts>
  <Company>MSSD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dtr-template</dc:title>
  <dc:subject>dtr-template</dc:subject>
  <dc:creator>Haysam Salik</dc:creator>
  <cp:keywords/>
  <dc:description/>
  <cp:lastModifiedBy>MSSD Information Technology Section</cp:lastModifiedBy>
  <cp:revision>2</cp:revision>
  <cp:lastPrinted>2025-05-08T17:24:00Z</cp:lastPrinted>
  <dcterms:created xsi:type="dcterms:W3CDTF">2025-05-10T08:19:00Z</dcterms:created>
  <dcterms:modified xsi:type="dcterms:W3CDTF">2025-05-10T08:19:00Z</dcterms:modified>
</cp:coreProperties>
</file>